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61A6" w14:textId="2AB71B8A" w:rsidR="00497F54" w:rsidRDefault="00BA0D61">
      <w:pPr>
        <w:pStyle w:val="Coordonnes"/>
      </w:pPr>
      <w:r>
        <w:t>1 Rue Principale</w:t>
      </w:r>
    </w:p>
    <w:p w14:paraId="4DA83687" w14:textId="3FE30C29" w:rsidR="00BA0D61" w:rsidRDefault="00BA0D61">
      <w:pPr>
        <w:pStyle w:val="Coordonnes"/>
      </w:pPr>
      <w:r>
        <w:t>67360, Langensoultzbach</w:t>
      </w:r>
    </w:p>
    <w:p w14:paraId="2707C234" w14:textId="6AE8B160" w:rsidR="00497F54" w:rsidRPr="007C10F3" w:rsidRDefault="007C10F3" w:rsidP="007C10F3">
      <w:pPr>
        <w:pStyle w:val="Coordonnes"/>
      </w:pPr>
      <w:r>
        <w:t>0651056572</w:t>
      </w:r>
    </w:p>
    <w:p w14:paraId="6FB21B48" w14:textId="2D3D83A6" w:rsidR="00497F54" w:rsidRPr="001119EF" w:rsidRDefault="007C10F3">
      <w:pPr>
        <w:pStyle w:val="E-mail"/>
      </w:pPr>
      <w:r>
        <w:t>nathan.wack1@gmail.com</w:t>
      </w:r>
    </w:p>
    <w:p w14:paraId="1ECD838F" w14:textId="4EBE9610" w:rsidR="00497F54" w:rsidRPr="00BA0D61" w:rsidRDefault="00BA0D61">
      <w:pPr>
        <w:pStyle w:val="Nom"/>
        <w:rPr>
          <w:lang w:val="en-US"/>
        </w:rPr>
      </w:pPr>
      <w:r>
        <w:rPr>
          <w:lang w:val="en-US"/>
        </w:rPr>
        <w:t>NATHAN WACK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Caption w:val="Tableau de disposition de C.V."/>
      </w:tblPr>
      <w:tblGrid>
        <w:gridCol w:w="2220"/>
        <w:gridCol w:w="7526"/>
      </w:tblGrid>
      <w:tr w:rsidR="00497F54" w14:paraId="0715EF65" w14:textId="77777777" w:rsidTr="007C10F3">
        <w:tc>
          <w:tcPr>
            <w:tcW w:w="2220" w:type="dxa"/>
            <w:tcMar>
              <w:right w:w="475" w:type="dxa"/>
            </w:tcMar>
          </w:tcPr>
          <w:p w14:paraId="4D3CB5BA" w14:textId="77777777" w:rsidR="00497F54" w:rsidRDefault="00E515C8">
            <w:pPr>
              <w:pStyle w:val="Titre1"/>
            </w:pPr>
            <w:r>
              <w:rPr>
                <w:lang w:bidi="fr-FR"/>
              </w:rPr>
              <w:t>Objectif</w:t>
            </w:r>
          </w:p>
        </w:tc>
        <w:tc>
          <w:tcPr>
            <w:tcW w:w="7526" w:type="dxa"/>
          </w:tcPr>
          <w:p w14:paraId="47D0CBC3" w14:textId="014260C5" w:rsidR="00497F54" w:rsidRDefault="00BA0D61">
            <w:pPr>
              <w:pStyle w:val="TextedeCV"/>
              <w:rPr>
                <w:noProof/>
                <w:color w:val="404040" w:themeColor="text1" w:themeTint="BF"/>
                <w:szCs w:val="24"/>
                <w:lang w:eastAsia="en-US"/>
              </w:rPr>
            </w:pPr>
            <w:r w:rsidRPr="00BA0D61">
              <w:rPr>
                <w:noProof/>
                <w:color w:val="404040" w:themeColor="text1" w:themeTint="BF"/>
                <w:szCs w:val="24"/>
                <w:lang w:eastAsia="en-US"/>
              </w:rPr>
              <w:t xml:space="preserve">Développer des outils et des plateformes </w:t>
            </w:r>
          </w:p>
          <w:p w14:paraId="2D1483ED" w14:textId="12BD3FB9" w:rsidR="00BA0D61" w:rsidRDefault="00BA0D61">
            <w:pPr>
              <w:pStyle w:val="TextedeCV"/>
            </w:pPr>
            <w:r>
              <w:t xml:space="preserve">Obtenir une base solide en </w:t>
            </w:r>
            <w:r w:rsidR="00E9046D">
              <w:t>développement</w:t>
            </w:r>
            <w:r>
              <w:t xml:space="preserve"> </w:t>
            </w:r>
          </w:p>
        </w:tc>
      </w:tr>
      <w:tr w:rsidR="00927272" w:rsidRPr="00927272" w14:paraId="6BD5953F" w14:textId="77777777" w:rsidTr="007C10F3">
        <w:tc>
          <w:tcPr>
            <w:tcW w:w="2220" w:type="dxa"/>
            <w:tcMar>
              <w:right w:w="475" w:type="dxa"/>
            </w:tcMar>
          </w:tcPr>
          <w:p w14:paraId="163CDB94" w14:textId="379308B4" w:rsidR="00927272" w:rsidRDefault="00927272" w:rsidP="00927272">
            <w:pPr>
              <w:pStyle w:val="Titre1"/>
              <w:rPr>
                <w:lang w:bidi="fr-FR"/>
              </w:rPr>
            </w:pPr>
            <w:r>
              <w:rPr>
                <w:lang w:bidi="fr-FR"/>
              </w:rPr>
              <w:t>CHRONOLOGIE ETUDES</w:t>
            </w:r>
          </w:p>
        </w:tc>
        <w:tc>
          <w:tcPr>
            <w:tcW w:w="7526" w:type="dxa"/>
          </w:tcPr>
          <w:p w14:paraId="416E3C2A" w14:textId="77777777" w:rsidR="00927272" w:rsidRPr="00927272" w:rsidRDefault="00927272" w:rsidP="00927272">
            <w:pPr>
              <w:pStyle w:val="TextedeCV"/>
            </w:pPr>
            <w:r w:rsidRPr="00927272">
              <w:rPr>
                <w:b/>
                <w:bCs/>
              </w:rPr>
              <w:t>2022-2023</w:t>
            </w:r>
            <w:r>
              <w:rPr>
                <w:b/>
                <w:bCs/>
              </w:rPr>
              <w:t xml:space="preserve"> : </w:t>
            </w:r>
            <w:r w:rsidRPr="00927272">
              <w:t>3</w:t>
            </w:r>
            <w:r w:rsidRPr="00927272">
              <w:rPr>
                <w:vertAlign w:val="superscript"/>
              </w:rPr>
              <w:t>ème</w:t>
            </w:r>
            <w:r w:rsidRPr="00927272">
              <w:t xml:space="preserve"> année de licence MIAGE </w:t>
            </w:r>
          </w:p>
          <w:p w14:paraId="09AFEB10" w14:textId="77777777" w:rsidR="00927272" w:rsidRDefault="00927272" w:rsidP="00927272">
            <w:pPr>
              <w:pStyle w:val="TextedeCV"/>
            </w:pPr>
            <w:r>
              <w:t>SFCU université de Picardie, Jules Vernes</w:t>
            </w:r>
          </w:p>
          <w:p w14:paraId="6019954D" w14:textId="634E3879" w:rsidR="00927272" w:rsidRPr="00927272" w:rsidRDefault="00927272" w:rsidP="00927272">
            <w:pPr>
              <w:pStyle w:val="TextedeCV"/>
              <w:rPr>
                <w:lang w:val="en-US"/>
              </w:rPr>
            </w:pPr>
            <w:r w:rsidRPr="00927272">
              <w:rPr>
                <w:b/>
                <w:bCs/>
                <w:lang w:val="en-US"/>
              </w:rPr>
              <w:t>2020-</w:t>
            </w:r>
            <w:proofErr w:type="gramStart"/>
            <w:r w:rsidRPr="00927272">
              <w:rPr>
                <w:b/>
                <w:bCs/>
                <w:lang w:val="en-US"/>
              </w:rPr>
              <w:t>2022 :</w:t>
            </w:r>
            <w:proofErr w:type="gramEnd"/>
            <w:r w:rsidRPr="00927272">
              <w:rPr>
                <w:b/>
                <w:bCs/>
                <w:lang w:val="en-US"/>
              </w:rPr>
              <w:t xml:space="preserve"> </w:t>
            </w:r>
            <w:r w:rsidRPr="00927272">
              <w:rPr>
                <w:lang w:val="en-US"/>
              </w:rPr>
              <w:t>BTS SIO option SLAM</w:t>
            </w:r>
          </w:p>
          <w:p w14:paraId="4AF880B8" w14:textId="77777777" w:rsidR="00927272" w:rsidRDefault="00927272" w:rsidP="00927272">
            <w:pPr>
              <w:pStyle w:val="TextedeCV"/>
            </w:pPr>
            <w:r w:rsidRPr="00927272">
              <w:t>CNED, Poitiers. Examens passé à</w:t>
            </w:r>
            <w:r>
              <w:t xml:space="preserve"> l’université de Strasbourg</w:t>
            </w:r>
          </w:p>
          <w:p w14:paraId="66EE8FA0" w14:textId="6541A341" w:rsidR="00927272" w:rsidRDefault="00927272" w:rsidP="00927272">
            <w:pPr>
              <w:pStyle w:val="TextedeCV"/>
            </w:pPr>
            <w:r w:rsidRPr="00927272">
              <w:rPr>
                <w:b/>
                <w:bCs/>
              </w:rPr>
              <w:t>2019-2020</w:t>
            </w:r>
            <w:r>
              <w:t> : 1</w:t>
            </w:r>
            <w:r w:rsidRPr="00927272">
              <w:rPr>
                <w:vertAlign w:val="superscript"/>
              </w:rPr>
              <w:t>ère</w:t>
            </w:r>
            <w:r>
              <w:t xml:space="preserve"> année de licence Math-info à l’UFR de mathématiques et informatique de l’université de Strasbourg</w:t>
            </w:r>
          </w:p>
          <w:p w14:paraId="37C06AFF" w14:textId="477D3F1B" w:rsidR="00927272" w:rsidRPr="00927272" w:rsidRDefault="00927272" w:rsidP="00927272">
            <w:pPr>
              <w:pStyle w:val="TextedeCV"/>
            </w:pPr>
            <w:r w:rsidRPr="00927272">
              <w:rPr>
                <w:b/>
                <w:bCs/>
              </w:rPr>
              <w:t>2017-2018</w:t>
            </w:r>
            <w:r>
              <w:t> : 1</w:t>
            </w:r>
            <w:r w:rsidRPr="00927272">
              <w:rPr>
                <w:vertAlign w:val="superscript"/>
              </w:rPr>
              <w:t>ère</w:t>
            </w:r>
            <w:r>
              <w:t xml:space="preserve"> année de </w:t>
            </w:r>
            <w:proofErr w:type="spellStart"/>
            <w:r>
              <w:t>Bachelor</w:t>
            </w:r>
            <w:proofErr w:type="spellEnd"/>
            <w:r>
              <w:t xml:space="preserve"> Commerce International à l’EM à l’université de Strasbourg</w:t>
            </w:r>
          </w:p>
        </w:tc>
      </w:tr>
      <w:tr w:rsidR="00927272" w14:paraId="4EB7555B" w14:textId="77777777" w:rsidTr="007C10F3">
        <w:tc>
          <w:tcPr>
            <w:tcW w:w="2220" w:type="dxa"/>
            <w:tcMar>
              <w:right w:w="475" w:type="dxa"/>
            </w:tcMar>
          </w:tcPr>
          <w:p w14:paraId="6F8DB66D" w14:textId="77777777" w:rsidR="00927272" w:rsidRDefault="00927272" w:rsidP="00927272">
            <w:pPr>
              <w:pStyle w:val="Titre1"/>
            </w:pPr>
            <w:r>
              <w:rPr>
                <w:lang w:bidi="fr-FR"/>
              </w:rPr>
              <w:t>Compétences et capacités</w:t>
            </w:r>
          </w:p>
        </w:tc>
        <w:tc>
          <w:tcPr>
            <w:tcW w:w="7526" w:type="dxa"/>
          </w:tcPr>
          <w:p w14:paraId="02C68557" w14:textId="65548E6D" w:rsidR="00927272" w:rsidRDefault="00927272" w:rsidP="00927272">
            <w:pPr>
              <w:pStyle w:val="TextedeCV"/>
            </w:pPr>
            <w:r>
              <w:t>Développement .net / C# / Java</w:t>
            </w:r>
          </w:p>
          <w:p w14:paraId="1869E700" w14:textId="26F924F7" w:rsidR="00927272" w:rsidRDefault="00927272" w:rsidP="00927272">
            <w:pPr>
              <w:pStyle w:val="TextedeCV"/>
            </w:pPr>
            <w:r>
              <w:t xml:space="preserve">Développement web, Symfony, (Javascript, </w:t>
            </w:r>
            <w:proofErr w:type="spellStart"/>
            <w:r>
              <w:t>css</w:t>
            </w:r>
            <w:proofErr w:type="spellEnd"/>
            <w:r>
              <w:t>, html…)</w:t>
            </w:r>
          </w:p>
          <w:p w14:paraId="05ED55AC" w14:textId="77777777" w:rsidR="00927272" w:rsidRDefault="00927272" w:rsidP="00927272">
            <w:pPr>
              <w:pStyle w:val="TextedeCV"/>
            </w:pPr>
            <w:r>
              <w:t>Connaissances base de données SQL</w:t>
            </w:r>
          </w:p>
          <w:p w14:paraId="6E637566" w14:textId="77777777" w:rsidR="00927272" w:rsidRDefault="00927272" w:rsidP="00927272">
            <w:pPr>
              <w:pStyle w:val="TextedeCV"/>
            </w:pPr>
            <w:r>
              <w:t>Connaissance Structure réseau</w:t>
            </w:r>
          </w:p>
          <w:p w14:paraId="2A9C7167" w14:textId="028F2052" w:rsidR="00927272" w:rsidRDefault="00927272" w:rsidP="00927272">
            <w:pPr>
              <w:pStyle w:val="TextedeCV"/>
            </w:pPr>
            <w:r>
              <w:t>Anglais niveau C1</w:t>
            </w:r>
          </w:p>
        </w:tc>
      </w:tr>
      <w:tr w:rsidR="00927272" w14:paraId="5343C24A" w14:textId="77777777" w:rsidTr="007C10F3">
        <w:tc>
          <w:tcPr>
            <w:tcW w:w="2220" w:type="dxa"/>
            <w:tcMar>
              <w:right w:w="475" w:type="dxa"/>
            </w:tcMar>
          </w:tcPr>
          <w:p w14:paraId="6A527533" w14:textId="77777777" w:rsidR="00927272" w:rsidRDefault="00927272" w:rsidP="00927272">
            <w:pPr>
              <w:pStyle w:val="Titre1"/>
            </w:pPr>
            <w:r>
              <w:rPr>
                <w:lang w:bidi="fr-FR"/>
              </w:rPr>
              <w:t>Expérience</w:t>
            </w:r>
          </w:p>
        </w:tc>
        <w:tc>
          <w:tcPr>
            <w:tcW w:w="7526" w:type="dxa"/>
          </w:tcPr>
          <w:p w14:paraId="65264AB7" w14:textId="27E4CB22" w:rsidR="00927272" w:rsidRPr="00BA0D61" w:rsidRDefault="00927272" w:rsidP="00927272">
            <w:pPr>
              <w:pStyle w:val="Titre2"/>
            </w:pPr>
            <w:r w:rsidRPr="00BA0D61">
              <w:t>OPTIMYSE,</w:t>
            </w:r>
            <w:r>
              <w:t xml:space="preserve"> LANGENSOULTZBACH</w:t>
            </w:r>
          </w:p>
          <w:p w14:paraId="50766D0E" w14:textId="5C1B2ED8" w:rsidR="00927272" w:rsidRDefault="00927272" w:rsidP="00927272">
            <w:pPr>
              <w:pStyle w:val="TextedeCV"/>
            </w:pPr>
            <w:r>
              <w:t xml:space="preserve">Juin à </w:t>
            </w:r>
            <w:proofErr w:type="gramStart"/>
            <w:r>
              <w:t>Juillet</w:t>
            </w:r>
            <w:proofErr w:type="gramEnd"/>
            <w:r>
              <w:t xml:space="preserve"> 2021, Février à Mars 2022</w:t>
            </w:r>
          </w:p>
          <w:p w14:paraId="2132E203" w14:textId="5FF36176" w:rsidR="00927272" w:rsidRDefault="00927272" w:rsidP="00927272">
            <w:pPr>
              <w:pStyle w:val="TextedeCV"/>
            </w:pPr>
            <w:r>
              <w:t>Stage dans le cadre de mon BTS SIO</w:t>
            </w:r>
          </w:p>
          <w:p w14:paraId="2741C661" w14:textId="77777777" w:rsidR="00927272" w:rsidRDefault="00927272" w:rsidP="00927272">
            <w:pPr>
              <w:pStyle w:val="TextedeCV"/>
            </w:pPr>
            <w:r>
              <w:t xml:space="preserve">Création d’un site web sous Wordpress </w:t>
            </w:r>
          </w:p>
          <w:p w14:paraId="10E2437D" w14:textId="216449C6" w:rsidR="00927272" w:rsidRDefault="00927272" w:rsidP="00927272">
            <w:pPr>
              <w:pStyle w:val="TextedeCV"/>
            </w:pPr>
            <w:r>
              <w:t xml:space="preserve">Participation au développement d’un ERP </w:t>
            </w:r>
          </w:p>
        </w:tc>
      </w:tr>
      <w:tr w:rsidR="00927272" w14:paraId="34FB6225" w14:textId="77777777" w:rsidTr="007C10F3">
        <w:tc>
          <w:tcPr>
            <w:tcW w:w="2220" w:type="dxa"/>
            <w:tcMar>
              <w:right w:w="475" w:type="dxa"/>
            </w:tcMar>
          </w:tcPr>
          <w:p w14:paraId="73E2D6ED" w14:textId="352C81B6" w:rsidR="00927272" w:rsidRDefault="00927272" w:rsidP="00927272">
            <w:pPr>
              <w:pStyle w:val="Titre1"/>
            </w:pPr>
            <w:r>
              <w:rPr>
                <w:lang w:bidi="fr-FR"/>
              </w:rPr>
              <w:t>LOISIRS</w:t>
            </w:r>
          </w:p>
        </w:tc>
        <w:tc>
          <w:tcPr>
            <w:tcW w:w="7526" w:type="dxa"/>
          </w:tcPr>
          <w:p w14:paraId="0D53DB8B" w14:textId="77777777" w:rsidR="00927272" w:rsidRDefault="00927272" w:rsidP="00927272">
            <w:pPr>
              <w:pStyle w:val="TextedeCV"/>
            </w:pPr>
            <w:r>
              <w:t>Vélo,</w:t>
            </w:r>
          </w:p>
          <w:p w14:paraId="66FA3B04" w14:textId="07E53186" w:rsidR="00927272" w:rsidRDefault="00927272" w:rsidP="00927272">
            <w:pPr>
              <w:pStyle w:val="TextedeCV"/>
            </w:pPr>
            <w:r>
              <w:t>Développement C#,</w:t>
            </w:r>
          </w:p>
          <w:p w14:paraId="4F70C9D2" w14:textId="7AD31590" w:rsidR="00927272" w:rsidRDefault="00927272" w:rsidP="00927272">
            <w:pPr>
              <w:pStyle w:val="TextedeCV"/>
            </w:pPr>
            <w:r>
              <w:t>Apprentissage de langues étrangères</w:t>
            </w:r>
          </w:p>
        </w:tc>
      </w:tr>
    </w:tbl>
    <w:p w14:paraId="2AF0EBA7" w14:textId="77777777" w:rsidR="00497F54" w:rsidRDefault="00497F54"/>
    <w:sectPr w:rsidR="00497F54" w:rsidSect="00E515C8">
      <w:footerReference w:type="default" r:id="rId7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C255" w14:textId="77777777" w:rsidR="00AA5667" w:rsidRDefault="00AA5667">
      <w:pPr>
        <w:spacing w:after="0" w:line="240" w:lineRule="auto"/>
      </w:pPr>
      <w:r>
        <w:separator/>
      </w:r>
    </w:p>
  </w:endnote>
  <w:endnote w:type="continuationSeparator" w:id="0">
    <w:p w14:paraId="383D8122" w14:textId="77777777" w:rsidR="00AA5667" w:rsidRDefault="00AA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ACD5" w14:textId="77777777" w:rsidR="00497F54" w:rsidRDefault="00E515C8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5AA2" w14:textId="77777777" w:rsidR="00AA5667" w:rsidRDefault="00AA5667">
      <w:pPr>
        <w:spacing w:after="0" w:line="240" w:lineRule="auto"/>
      </w:pPr>
      <w:r>
        <w:separator/>
      </w:r>
    </w:p>
  </w:footnote>
  <w:footnote w:type="continuationSeparator" w:id="0">
    <w:p w14:paraId="644F228B" w14:textId="77777777" w:rsidR="00AA5667" w:rsidRDefault="00AA5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61"/>
    <w:rsid w:val="0009298D"/>
    <w:rsid w:val="000B4C56"/>
    <w:rsid w:val="001119EF"/>
    <w:rsid w:val="003378F0"/>
    <w:rsid w:val="003E2E83"/>
    <w:rsid w:val="00414614"/>
    <w:rsid w:val="00497F54"/>
    <w:rsid w:val="005748B6"/>
    <w:rsid w:val="005E050F"/>
    <w:rsid w:val="0064777E"/>
    <w:rsid w:val="007C10F3"/>
    <w:rsid w:val="008F0844"/>
    <w:rsid w:val="00927272"/>
    <w:rsid w:val="009B5CEA"/>
    <w:rsid w:val="00AA5667"/>
    <w:rsid w:val="00AC2BC3"/>
    <w:rsid w:val="00BA0D61"/>
    <w:rsid w:val="00DC2687"/>
    <w:rsid w:val="00E515C8"/>
    <w:rsid w:val="00E9046D"/>
    <w:rsid w:val="00E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103"/>
  <w15:chartTrackingRefBased/>
  <w15:docId w15:val="{3055554A-7420-4E02-974B-E851B391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itre2">
    <w:name w:val="heading 2"/>
    <w:basedOn w:val="Normal"/>
    <w:next w:val="TextedeCV"/>
    <w:link w:val="Titre2C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edeCV">
    <w:name w:val="Texte de C.V.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leaudeCV">
    <w:name w:val="Tableau de C.V."/>
    <w:basedOn w:val="Tableau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ordonnes">
    <w:name w:val="Coordonnées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">
    <w:name w:val="Nom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-tte">
    <w:name w:val="header"/>
    <w:basedOn w:val="Normal"/>
    <w:link w:val="En-tteCar"/>
    <w:uiPriority w:val="9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Textedelespacerserv">
    <w:name w:val="Placeholder Text"/>
    <w:basedOn w:val="Policepardfaut"/>
    <w:uiPriority w:val="99"/>
    <w:semiHidden/>
    <w:rsid w:val="00414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oen\AppData\Roaming\Microsoft\Templates\CV%20de%20base%20(conception%20intemporelle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B91F-B14F-45A0-ABF6-E8760DF8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base (conception intemporelle).dotx</Template>
  <TotalTime>37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 WW</dc:creator>
  <cp:keywords/>
  <dc:description/>
  <cp:lastModifiedBy>HH37120</cp:lastModifiedBy>
  <cp:revision>4</cp:revision>
  <dcterms:created xsi:type="dcterms:W3CDTF">2023-04-12T21:27:00Z</dcterms:created>
  <dcterms:modified xsi:type="dcterms:W3CDTF">2023-04-19T16:58:00Z</dcterms:modified>
</cp:coreProperties>
</file>